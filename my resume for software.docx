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09EF" w14:textId="681647F5" w:rsidR="000A52B3" w:rsidRPr="00A45CD9" w:rsidRDefault="00000000">
      <w:pPr>
        <w:pStyle w:val="ContactInf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alias w:val="Street Address"/>
          <w:tag w:val="Street Address"/>
          <w:id w:val="1415969137"/>
          <w:placeholder>
            <w:docPart w:val="0136EED5D1354F0BA4EE056C0BB217C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4056F2" w:rsidRP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Calvary Forte Limited</w:t>
          </w:r>
          <w:r w:rsid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,</w:t>
          </w:r>
          <w:r w:rsidR="009D7B5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/>
          </w:r>
          <w:r w:rsid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Awka</w:t>
          </w:r>
          <w:proofErr w:type="spellEnd"/>
          <w:r w:rsid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 North LGA</w:t>
          </w:r>
          <w:r w:rsidR="001A63E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/>
            <w:t>Anambra State</w:t>
          </w:r>
        </w:sdtContent>
      </w:sdt>
    </w:p>
    <w:sdt>
      <w:sdt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alias w:val="Category"/>
        <w:tag w:val=""/>
        <w:id w:val="1543715586"/>
        <w:placeholder>
          <w:docPart w:val="10D42B0D6208402DB2A9E1B1D75A46D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13DCD7F" w14:textId="19BC269F" w:rsidR="000A52B3" w:rsidRPr="00A45CD9" w:rsidRDefault="009D7B5A">
          <w:pPr>
            <w:pStyle w:val="ContactInf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Zip code: 420102</w:t>
          </w:r>
        </w:p>
      </w:sdtContent>
    </w:sdt>
    <w:p w14:paraId="1B015968" w14:textId="28786699" w:rsidR="000A52B3" w:rsidRPr="00A45CD9" w:rsidRDefault="00000000">
      <w:pPr>
        <w:pStyle w:val="ContactInf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alias w:val="Telephone"/>
          <w:tag w:val="Telephone"/>
          <w:id w:val="599758962"/>
          <w:placeholder>
            <w:docPart w:val="B0532F5C795A4627AE81C99E34EDF06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4056F2" w:rsidRP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+234-903-557-0702</w:t>
          </w:r>
        </w:sdtContent>
      </w:sdt>
    </w:p>
    <w:sdt>
      <w:sdt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alias w:val="Website"/>
        <w:tag w:val="Website"/>
        <w:id w:val="48967594"/>
        <w:placeholder>
          <w:docPart w:val="6FA1643EC55E46D78A32677D44F98DC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1DCF9D36" w14:textId="54D97C63" w:rsidR="000A52B3" w:rsidRPr="00A45CD9" w:rsidRDefault="004056F2">
          <w:pPr>
            <w:pStyle w:val="ContactInf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proofErr w:type="gramStart"/>
          <w:r w:rsidRP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Github</w:t>
          </w:r>
          <w:proofErr w:type="spellEnd"/>
          <w:r w:rsidRP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:@</w:t>
          </w:r>
          <w:proofErr w:type="spellStart"/>
          <w:proofErr w:type="gramEnd"/>
          <w:r w:rsidRPr="00A45C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chinaka-manuel</w:t>
          </w:r>
          <w:proofErr w:type="spellEnd"/>
        </w:p>
      </w:sdtContent>
    </w:sdt>
    <w:sdt>
      <w:sdtPr>
        <w:rPr>
          <w:rStyle w:val="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alias w:val="Email"/>
        <w:tag w:val=""/>
        <w:id w:val="1889536063"/>
        <w:placeholder>
          <w:docPart w:val="C4BD06BD4C4B4AEA8C4213E485780C0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40CEDD76" w14:textId="1ABE9ABE" w:rsidR="000A52B3" w:rsidRPr="00A45CD9" w:rsidRDefault="004056F2">
          <w:pPr>
            <w:pStyle w:val="ContactInfo"/>
            <w:rPr>
              <w:rStyle w:val="Emphasis"/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45CD9">
            <w:rPr>
              <w:rStyle w:val="Emphasis"/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chinakamanuel@gmail.com </w:t>
          </w:r>
        </w:p>
      </w:sdtContent>
    </w:sdt>
    <w:p w14:paraId="5B12BE39" w14:textId="3350F074" w:rsidR="000A52B3" w:rsidRPr="00A45CD9" w:rsidRDefault="00000000" w:rsidP="00A45CD9">
      <w:pPr>
        <w:pStyle w:val="Name"/>
        <w:tabs>
          <w:tab w:val="right" w:pos="9936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color w:val="000000" w:themeColor="text1"/>
            <w:sz w:val="36"/>
            <w:szCs w:val="36"/>
          </w:rPr>
          <w:alias w:val="Your Name"/>
          <w:tag w:val=""/>
          <w:id w:val="1197042864"/>
          <w:placeholder>
            <w:docPart w:val="EC793675ACAA4CB5AD7F9BF7F4642A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056F2" w:rsidRPr="008C0DE3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CHINAKA TOCHUKWU EMMANUEL</w:t>
          </w:r>
        </w:sdtContent>
      </w:sdt>
      <w:r w:rsidR="00A45CD9" w:rsidRPr="00A45C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Resume"/>
      </w:tblPr>
      <w:tblGrid>
        <w:gridCol w:w="2412"/>
        <w:gridCol w:w="396"/>
        <w:gridCol w:w="7272"/>
      </w:tblGrid>
      <w:tr w:rsidR="00A45CD9" w:rsidRPr="00A45CD9" w14:paraId="5AD97A66" w14:textId="77777777" w:rsidTr="00D45645">
        <w:tc>
          <w:tcPr>
            <w:tcW w:w="2412" w:type="dxa"/>
          </w:tcPr>
          <w:p w14:paraId="7918800C" w14:textId="49FA9BD8" w:rsidR="000A52B3" w:rsidRPr="00A45CD9" w:rsidRDefault="004056F2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INTEREST </w:t>
            </w:r>
          </w:p>
        </w:tc>
        <w:tc>
          <w:tcPr>
            <w:tcW w:w="396" w:type="dxa"/>
          </w:tcPr>
          <w:p w14:paraId="3BF5496A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p w14:paraId="422AB48C" w14:textId="4095F061" w:rsidR="000A52B3" w:rsidRPr="00A45CD9" w:rsidRDefault="004056F2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 am a software designer /developer and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microbiologist</w:t>
            </w:r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over </w:t>
            </w:r>
            <w:r w:rsidR="006A26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four</w:t>
            </w:r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years of experience.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proficient in front-end software </w:t>
            </w:r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design and 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development using modern technologies and </w:t>
            </w:r>
            <w:r w:rsidR="00DC2AF8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frameworks, like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Figma UI and UX design, HTML5, CSS3, Tailwind </w:t>
            </w:r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CSS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ootstrap, ES6 </w:t>
            </w:r>
            <w:proofErr w:type="spellStart"/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syntax, </w:t>
            </w:r>
            <w:proofErr w:type="spellStart"/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Jquery</w:t>
            </w:r>
            <w:proofErr w:type="spellEnd"/>
            <w:r w:rsidR="00440937"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Restful API, </w:t>
            </w:r>
            <w:proofErr w:type="spellStart"/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Reactjs</w:t>
            </w:r>
            <w:proofErr w:type="spellEnd"/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(using functional components, props,</w:t>
            </w:r>
            <w:r w:rsidR="001A63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hooks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etc.).</w:t>
            </w:r>
          </w:p>
          <w:p w14:paraId="4C0E477E" w14:textId="0FD8ED81" w:rsidR="00440937" w:rsidRPr="00A45CD9" w:rsidRDefault="00440937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also have a</w:t>
            </w:r>
            <w:r w:rsidR="00BD6D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very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good knowledge </w:t>
            </w:r>
            <w:r w:rsidR="00BD6D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experience in the use 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of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server-side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languages like </w:t>
            </w:r>
            <w:r w:rsidR="00BD6D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odejs, </w:t>
            </w:r>
            <w:r w:rsidR="00BD6D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 </w:t>
            </w:r>
            <w:r w:rsidR="007C7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programming</w:t>
            </w:r>
            <w:r w:rsidR="00E4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language</w:t>
            </w:r>
            <w:r w:rsidR="007C7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45CD9" w:rsidRPr="00A45CD9" w14:paraId="75CB6479" w14:textId="77777777" w:rsidTr="00D45645">
        <w:tc>
          <w:tcPr>
            <w:tcW w:w="2412" w:type="dxa"/>
          </w:tcPr>
          <w:p w14:paraId="64397BC9" w14:textId="77777777" w:rsidR="000A52B3" w:rsidRPr="00A45CD9" w:rsidRDefault="004B2E2C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 &amp; Abilities</w:t>
            </w:r>
          </w:p>
        </w:tc>
        <w:tc>
          <w:tcPr>
            <w:tcW w:w="396" w:type="dxa"/>
          </w:tcPr>
          <w:p w14:paraId="0C4EBAF8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p w14:paraId="1F8B70F0" w14:textId="485DD8DF" w:rsidR="000A52B3" w:rsidRPr="00A45CD9" w:rsidRDefault="001A63E3" w:rsidP="00C511A0">
            <w:pPr>
              <w:pStyle w:val="ResumeTex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Front-End (Highly proficient)</w:t>
            </w:r>
          </w:p>
          <w:p w14:paraId="378FD988" w14:textId="09BA8FF6" w:rsidR="00BD6DBF" w:rsidRPr="00BD6DBF" w:rsidRDefault="00BD6DBF" w:rsidP="00BD6DBF">
            <w:pPr>
              <w:pStyle w:val="ResumeText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ES6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frame work like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Reactjs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A6E316B" w14:textId="72B9D287" w:rsidR="00A45CD9" w:rsidRDefault="00A45CD9" w:rsidP="00C511A0">
            <w:pPr>
              <w:pStyle w:val="ResumeText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CSS 3 and CSS frameworks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A63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Bootstrap and Tailwind.</w:t>
            </w:r>
          </w:p>
          <w:p w14:paraId="5BAC660F" w14:textId="59F88217" w:rsidR="00396512" w:rsidRPr="00396512" w:rsidRDefault="00396512" w:rsidP="00396512">
            <w:pPr>
              <w:pStyle w:val="ResumeText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5196A74" w14:textId="64D03EAE" w:rsidR="00396512" w:rsidRPr="00396512" w:rsidRDefault="00396512" w:rsidP="00396512">
            <w:pPr>
              <w:pStyle w:val="ResumeText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Figma UI and UX design</w:t>
            </w:r>
          </w:p>
          <w:p w14:paraId="19D5C682" w14:textId="12EAF5FF" w:rsidR="0013284A" w:rsidRDefault="0013284A" w:rsidP="00C511A0">
            <w:pPr>
              <w:pStyle w:val="ResumeText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Graphic design Using Photoshop and Corel draw.</w:t>
            </w:r>
          </w:p>
          <w:p w14:paraId="6198EE8C" w14:textId="2BC38B61" w:rsidR="001A63E3" w:rsidRPr="001A63E3" w:rsidRDefault="001A63E3" w:rsidP="001A63E3">
            <w:pPr>
              <w:pStyle w:val="ResumeTex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Back-End </w:t>
            </w:r>
            <w:r w:rsidR="00BD6D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programming languages</w:t>
            </w:r>
          </w:p>
          <w:p w14:paraId="7CB2E532" w14:textId="1EA3CABF" w:rsidR="001A63E3" w:rsidRPr="00BD6DBF" w:rsidRDefault="00BD6DBF" w:rsidP="00BD6DBF">
            <w:pPr>
              <w:pStyle w:val="ResumeTex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Python </w:t>
            </w:r>
          </w:p>
          <w:p w14:paraId="1924F913" w14:textId="58EDB9C1" w:rsidR="006A266E" w:rsidRPr="00396512" w:rsidRDefault="00DD3CF2" w:rsidP="00396512">
            <w:pPr>
              <w:pStyle w:val="ResumeTex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Nodejs</w:t>
            </w:r>
          </w:p>
          <w:p w14:paraId="3B761E40" w14:textId="548D5C55" w:rsidR="00DD3CF2" w:rsidRPr="00DD3CF2" w:rsidRDefault="00DD3CF2" w:rsidP="00DD3CF2">
            <w:pPr>
              <w:pStyle w:val="ResumeTex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Databas</w:t>
            </w:r>
            <w:r w:rsidR="003965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</w:t>
            </w:r>
          </w:p>
          <w:p w14:paraId="077CAF1A" w14:textId="6E1470AB" w:rsidR="00DD3CF2" w:rsidRDefault="00DD3CF2" w:rsidP="00DD3CF2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="009F40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ySQL</w:t>
            </w:r>
          </w:p>
          <w:p w14:paraId="77BD82F1" w14:textId="264ECEB4" w:rsidR="006A266E" w:rsidRDefault="006A266E" w:rsidP="00DD3CF2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Mongodb</w:t>
            </w:r>
            <w:proofErr w:type="spellEnd"/>
          </w:p>
          <w:p w14:paraId="57DF1EC6" w14:textId="517008A2" w:rsidR="009D7B5A" w:rsidRPr="009D7B5A" w:rsidRDefault="009D7B5A" w:rsidP="009D7B5A">
            <w:pPr>
              <w:pStyle w:val="ResumeTex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Others </w:t>
            </w:r>
          </w:p>
          <w:p w14:paraId="6E910198" w14:textId="1C876135" w:rsidR="009D7B5A" w:rsidRDefault="009D7B5A" w:rsidP="009D7B5A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Version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Control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System (Git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7A324699" w14:textId="1BE93900" w:rsidR="009D7B5A" w:rsidRPr="00A45CD9" w:rsidRDefault="009D7B5A" w:rsidP="009D7B5A">
            <w:pPr>
              <w:pStyle w:val="ResumeText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Extensive knowledge of Linux </w:t>
            </w:r>
            <w:r w:rsidR="008C0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command line</w:t>
            </w:r>
            <w:r w:rsidR="00BD6D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bash shell navigation</w:t>
            </w:r>
            <w:r w:rsidR="00E4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45CD9" w:rsidRPr="00A45CD9" w14:paraId="11D5E5F1" w14:textId="77777777" w:rsidTr="00D45645">
        <w:tc>
          <w:tcPr>
            <w:tcW w:w="2412" w:type="dxa"/>
          </w:tcPr>
          <w:p w14:paraId="16DA70C4" w14:textId="77777777" w:rsidR="000A52B3" w:rsidRPr="00A45CD9" w:rsidRDefault="004B2E2C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396" w:type="dxa"/>
          </w:tcPr>
          <w:p w14:paraId="5524DDF4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000000" w:themeColor="text1"/>
                <w:sz w:val="28"/>
                <w:szCs w:val="28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221802691"/>
                  <w:placeholder>
                    <w:docPart w:val="E702D975707842C8B5668E35F7A085C8"/>
                  </w:placeholder>
                  <w15:color w:val="C0C0C0"/>
                  <w15:repeatingSectionItem/>
                </w:sdtPr>
                <w:sdtContent>
                  <w:p w14:paraId="455C6DB1" w14:textId="54DFB79D" w:rsidR="000A52B3" w:rsidRDefault="009D7B5A" w:rsidP="009D7B5A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cAlvary forte LIMITED</w:t>
                    </w:r>
                  </w:p>
                  <w:p w14:paraId="65FA2F4F" w14:textId="43DAB954" w:rsidR="008C0DE3" w:rsidRPr="008C0DE3" w:rsidRDefault="008C0DE3" w:rsidP="008C0DE3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8C0DE3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November 2022 to date</w:t>
                    </w:r>
                  </w:p>
                  <w:p w14:paraId="05E902D0" w14:textId="5014AD9B" w:rsidR="000A52B3" w:rsidRPr="00A45CD9" w:rsidRDefault="009D7B5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General manager and software engineering tutor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68699791"/>
                  <w:placeholder>
                    <w:docPart w:val="E702D975707842C8B5668E35F7A085C8"/>
                  </w:placeholder>
                  <w15:color w:val="C0C0C0"/>
                  <w15:repeatingSectionItem/>
                </w:sdtPr>
                <w:sdtContent>
                  <w:p w14:paraId="571D9212" w14:textId="3155D9B5" w:rsidR="000A52B3" w:rsidRPr="00A45CD9" w:rsidRDefault="008C0DE3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chinatoe enterprice </w:t>
                    </w:r>
                  </w:p>
                  <w:p w14:paraId="2A45D86C" w14:textId="77777777" w:rsidR="008C0DE3" w:rsidRDefault="008C0DE3" w:rsidP="008C0D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2019-2022</w:t>
                    </w:r>
                  </w:p>
                  <w:p w14:paraId="518A92DE" w14:textId="77777777" w:rsidR="00DC2AF8" w:rsidRDefault="008C0DE3" w:rsidP="008C0D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Tutor software design and development </w:t>
                    </w:r>
                  </w:p>
                  <w:p w14:paraId="53D2F33C" w14:textId="4A0A7F4B" w:rsidR="00DC2AF8" w:rsidRPr="00A45CD9" w:rsidRDefault="00000000" w:rsidP="008C0D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-1114433162"/>
                  <w:placeholder>
                    <w:docPart w:val="891A019DB0B3430FB5D635D88A2A078C"/>
                  </w:placeholder>
                  <w15:color w:val="C0C0C0"/>
                  <w15:repeatingSectionItem/>
                </w:sdtPr>
                <w:sdtContent>
                  <w:p w14:paraId="7F90D13B" w14:textId="40F1DF7F" w:rsidR="00DC2AF8" w:rsidRPr="00A45CD9" w:rsidRDefault="00DC2AF8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st. ANTHONY’S food and beverages onitsha</w:t>
                    </w:r>
                  </w:p>
                  <w:p w14:paraId="71B7CB9A" w14:textId="3B613A35" w:rsidR="00DC2AF8" w:rsidRDefault="00DC2AF8" w:rsidP="008C0D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2019-2021</w:t>
                    </w:r>
                  </w:p>
                  <w:p w14:paraId="330AC6DC" w14:textId="76A3EC8B" w:rsidR="00DC2AF8" w:rsidRDefault="00DC2AF8" w:rsidP="008C0D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Assistant production manager </w:t>
                    </w:r>
                  </w:p>
                  <w:p w14:paraId="66EF9FE4" w14:textId="28AB7622" w:rsidR="000A52B3" w:rsidRPr="00A45CD9" w:rsidRDefault="00000000" w:rsidP="008C0D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</w:p>
                </w:sdtContent>
              </w:sdt>
            </w:sdtContent>
          </w:sdt>
        </w:tc>
      </w:tr>
      <w:tr w:rsidR="00A45CD9" w:rsidRPr="00A45CD9" w14:paraId="41830F85" w14:textId="77777777" w:rsidTr="00D45645">
        <w:tc>
          <w:tcPr>
            <w:tcW w:w="2412" w:type="dxa"/>
          </w:tcPr>
          <w:p w14:paraId="55E3088B" w14:textId="77777777" w:rsidR="000A52B3" w:rsidRPr="00A45CD9" w:rsidRDefault="004B2E2C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Education</w:t>
            </w:r>
          </w:p>
        </w:tc>
        <w:tc>
          <w:tcPr>
            <w:tcW w:w="396" w:type="dxa"/>
          </w:tcPr>
          <w:p w14:paraId="01CBACF8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000000" w:themeColor="text1"/>
                <w:sz w:val="28"/>
                <w:szCs w:val="28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-1126388115"/>
                  <w:placeholder>
                    <w:docPart w:val="E702D975707842C8B5668E35F7A085C8"/>
                  </w:placeholder>
                  <w15:repeatingSectionItem/>
                </w:sdtPr>
                <w:sdtContent>
                  <w:p w14:paraId="7DB74BDB" w14:textId="08F7D162" w:rsidR="000A52B3" w:rsidRPr="00A45CD9" w:rsidRDefault="00DD3CF2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ALx Software engineering INSTITUTE</w:t>
                    </w:r>
                    <w:r w:rsidR="00440937" w:rsidRPr="00A45CD9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</w:p>
                  <w:p w14:paraId="629B509F" w14:textId="355A72FC" w:rsidR="00C511A0" w:rsidRPr="00A45CD9" w:rsidRDefault="00DD3CF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2022-2023 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-153066588"/>
                  <w:placeholder>
                    <w:docPart w:val="7DD55A03C1BD426189BF28D5C8038C3B"/>
                  </w:placeholder>
                  <w15:repeatingSectionItem/>
                </w:sdtPr>
                <w:sdtContent>
                  <w:p w14:paraId="5D704965" w14:textId="213A70FC" w:rsidR="00C511A0" w:rsidRPr="00A45CD9" w:rsidRDefault="00DD3CF2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Coursera</w:t>
                    </w:r>
                  </w:p>
                  <w:p w14:paraId="1B13D374" w14:textId="5A232EA9" w:rsidR="00DD3CF2" w:rsidRPr="00A45CD9" w:rsidRDefault="00DD3CF2" w:rsidP="00C511A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Certificate in HTML, CSS, JAVASCRIPT, REACTJS and fundamentals of data analysis.</w:t>
                    </w:r>
                    <w:r w:rsidR="008C0DE3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2022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-985234467"/>
                  <w:placeholder>
                    <w:docPart w:val="F86463ADB4A7475DABE461EC9254DF9E"/>
                  </w:placeholder>
                  <w15:repeatingSectionItem/>
                </w:sdtPr>
                <w:sdtContent>
                  <w:p w14:paraId="7FDD9FCC" w14:textId="6FEDE651" w:rsidR="00DD3CF2" w:rsidRPr="00A45CD9" w:rsidRDefault="00DD3CF2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University of Abuja</w:t>
                    </w:r>
                  </w:p>
                  <w:p w14:paraId="4F262345" w14:textId="2570AFD8" w:rsidR="00DC2AF8" w:rsidRPr="00A45CD9" w:rsidRDefault="00DD3CF2" w:rsidP="00C511A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BSc. Microbiology 2012 - 2018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-1660533520"/>
                  <w:placeholder>
                    <w:docPart w:val="1ABCFD1A1DEF48119FF182CDB2DDC128"/>
                  </w:placeholder>
                  <w15:repeatingSectionItem/>
                </w:sdtPr>
                <w:sdtContent>
                  <w:p w14:paraId="7CC87571" w14:textId="5C365625" w:rsidR="00DC2AF8" w:rsidRDefault="00DC2AF8" w:rsidP="00DC2AF8">
                    <w:pPr>
                      <w:pStyle w:val="Heading2"/>
                    </w:pPr>
                  </w:p>
                  <w:p w14:paraId="7BE5FF60" w14:textId="62754D4F" w:rsidR="000A52B3" w:rsidRPr="00A45CD9" w:rsidRDefault="00000000" w:rsidP="00C511A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</w:p>
                </w:sdtContent>
              </w:sdt>
            </w:sdtContent>
          </w:sdt>
        </w:tc>
      </w:tr>
      <w:tr w:rsidR="00A45CD9" w:rsidRPr="00A45CD9" w14:paraId="46B4A1B9" w14:textId="77777777" w:rsidTr="00D45645">
        <w:tc>
          <w:tcPr>
            <w:tcW w:w="2412" w:type="dxa"/>
          </w:tcPr>
          <w:p w14:paraId="5BF72EB7" w14:textId="77777777" w:rsidR="000A52B3" w:rsidRPr="00A45CD9" w:rsidRDefault="004B2E2C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Communication</w:t>
            </w:r>
          </w:p>
        </w:tc>
        <w:tc>
          <w:tcPr>
            <w:tcW w:w="396" w:type="dxa"/>
          </w:tcPr>
          <w:p w14:paraId="34C814AC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p w14:paraId="7ACDDD6D" w14:textId="69BD4E07" w:rsidR="008C0DE3" w:rsidRPr="00A45CD9" w:rsidRDefault="008C0DE3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 am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fluent 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English, Igbo and Hausa languages and </w:t>
            </w:r>
            <w:proofErr w:type="spellStart"/>
            <w:proofErr w:type="gramStart"/>
            <w:r w:rsidR="007C7A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posses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good sense of communication </w:t>
            </w:r>
            <w:r w:rsidR="00B102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 team work.</w:t>
            </w:r>
          </w:p>
        </w:tc>
      </w:tr>
      <w:tr w:rsidR="00A45CD9" w:rsidRPr="00A45CD9" w14:paraId="06E7DEF0" w14:textId="77777777" w:rsidTr="00D45645">
        <w:tc>
          <w:tcPr>
            <w:tcW w:w="2412" w:type="dxa"/>
          </w:tcPr>
          <w:p w14:paraId="1AAD0B41" w14:textId="77777777" w:rsidR="000A52B3" w:rsidRPr="00A45CD9" w:rsidRDefault="004B2E2C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Leadership</w:t>
            </w:r>
          </w:p>
        </w:tc>
        <w:tc>
          <w:tcPr>
            <w:tcW w:w="396" w:type="dxa"/>
          </w:tcPr>
          <w:p w14:paraId="7B95764E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p w14:paraId="2FE8894B" w14:textId="68275049" w:rsidR="000A52B3" w:rsidRPr="00A45CD9" w:rsidRDefault="007C7A04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 am an enthusiastic team worker, I possess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abilities to organize, coordinate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communicate with my team to </w:t>
            </w:r>
            <w:r w:rsidR="00DC2A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enable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easy and fast completion of tasks.</w:t>
            </w:r>
          </w:p>
        </w:tc>
      </w:tr>
      <w:tr w:rsidR="00A45CD9" w:rsidRPr="00A45CD9" w14:paraId="3C58C00C" w14:textId="77777777" w:rsidTr="00D45645">
        <w:tc>
          <w:tcPr>
            <w:tcW w:w="2412" w:type="dxa"/>
          </w:tcPr>
          <w:p w14:paraId="086044C1" w14:textId="54C8C7CA" w:rsidR="000A52B3" w:rsidRPr="00D45645" w:rsidRDefault="00D45645">
            <w:pPr>
              <w:pStyle w:val="Heading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4564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referee</w:t>
            </w:r>
          </w:p>
        </w:tc>
        <w:tc>
          <w:tcPr>
            <w:tcW w:w="396" w:type="dxa"/>
          </w:tcPr>
          <w:p w14:paraId="703A4FFD" w14:textId="77777777" w:rsidR="000A52B3" w:rsidRPr="00A45CD9" w:rsidRDefault="000A52B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72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000000" w:themeColor="text1"/>
                <w:sz w:val="28"/>
                <w:szCs w:val="28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:sz w:val="28"/>
                    <w:szCs w:val="28"/>
                    <w14:ligatures w14:val="none"/>
                  </w:rPr>
                  <w:id w:val="-1368215953"/>
                  <w:placeholder>
                    <w:docPart w:val="E702D975707842C8B5668E35F7A085C8"/>
                  </w:placeholder>
                  <w15:color w:val="C0C0C0"/>
                  <w15:repeatingSectionItem/>
                </w:sdtPr>
                <w:sdtContent>
                  <w:p w14:paraId="081B9FBD" w14:textId="665F26E6" w:rsidR="000A52B3" w:rsidRPr="00A45CD9" w:rsidRDefault="00DC2AF8">
                    <w:pPr>
                      <w:pStyle w:val="Heading2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DC2AF8">
                      <w:rPr>
                        <w:rFonts w:ascii="Times New Roman" w:eastAsiaTheme="minorEastAsia" w:hAnsi="Times New Roman" w:cs="Times New Roman"/>
                        <w:caps w:val="0"/>
                        <w:color w:val="000000" w:themeColor="text1"/>
                        <w:sz w:val="28"/>
                        <w:szCs w:val="28"/>
                        <w14:ligatures w14:val="none"/>
                      </w:rPr>
                      <w:t>ENGINEER</w:t>
                    </w:r>
                    <w:r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000000" w:themeColor="text1"/>
                        <w:sz w:val="28"/>
                        <w:szCs w:val="28"/>
                        <w14:ligatures w14:val="none"/>
                      </w:rPr>
                      <w:t xml:space="preserve"> </w:t>
                    </w:r>
                    <w:r w:rsidR="007C7A04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Louis C. Nwadike </w:t>
                    </w:r>
                  </w:p>
                  <w:p w14:paraId="26CBCED5" w14:textId="7D124EC1" w:rsidR="000A52B3" w:rsidRPr="00A45CD9" w:rsidRDefault="007C7A04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Director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Villatrex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r w:rsidR="00DC2AF8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Software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institution</w:t>
                    </w:r>
                  </w:p>
                  <w:p w14:paraId="73CA8B8E" w14:textId="730DC55C" w:rsidR="000A52B3" w:rsidRPr="00A45CD9" w:rsidRDefault="00E40847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+234-8080-0364-05</w:t>
                    </w:r>
                  </w:p>
                </w:sdtContent>
              </w:sdt>
            </w:sdtContent>
          </w:sdt>
        </w:tc>
      </w:tr>
    </w:tbl>
    <w:p w14:paraId="33CC50C5" w14:textId="77777777" w:rsidR="000A52B3" w:rsidRDefault="000A52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C7FD5" w14:textId="77777777" w:rsidR="00DC2AF8" w:rsidRPr="00A45CD9" w:rsidRDefault="00DC2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2AF8" w:rsidRPr="00A45CD9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DD5FD" w14:textId="77777777" w:rsidR="000136C3" w:rsidRDefault="000136C3">
      <w:pPr>
        <w:spacing w:before="0" w:after="0" w:line="240" w:lineRule="auto"/>
      </w:pPr>
      <w:r>
        <w:separator/>
      </w:r>
    </w:p>
  </w:endnote>
  <w:endnote w:type="continuationSeparator" w:id="0">
    <w:p w14:paraId="09299078" w14:textId="77777777" w:rsidR="000136C3" w:rsidRDefault="000136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74494" w14:textId="77777777" w:rsidR="000A52B3" w:rsidRDefault="004B2E2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792F9" w14:textId="77777777" w:rsidR="000136C3" w:rsidRDefault="000136C3">
      <w:pPr>
        <w:spacing w:before="0" w:after="0" w:line="240" w:lineRule="auto"/>
      </w:pPr>
      <w:r>
        <w:separator/>
      </w:r>
    </w:p>
  </w:footnote>
  <w:footnote w:type="continuationSeparator" w:id="0">
    <w:p w14:paraId="6B4E7359" w14:textId="77777777" w:rsidR="000136C3" w:rsidRDefault="000136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4491"/>
    <w:multiLevelType w:val="hybridMultilevel"/>
    <w:tmpl w:val="DA684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77EBE"/>
    <w:multiLevelType w:val="hybridMultilevel"/>
    <w:tmpl w:val="474E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B6A40"/>
    <w:multiLevelType w:val="hybridMultilevel"/>
    <w:tmpl w:val="E0E44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0410D"/>
    <w:multiLevelType w:val="hybridMultilevel"/>
    <w:tmpl w:val="97647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457BE7"/>
    <w:multiLevelType w:val="hybridMultilevel"/>
    <w:tmpl w:val="EAA8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273706">
    <w:abstractNumId w:val="1"/>
  </w:num>
  <w:num w:numId="2" w16cid:durableId="643631353">
    <w:abstractNumId w:val="4"/>
  </w:num>
  <w:num w:numId="3" w16cid:durableId="972563320">
    <w:abstractNumId w:val="2"/>
  </w:num>
  <w:num w:numId="4" w16cid:durableId="830830556">
    <w:abstractNumId w:val="3"/>
  </w:num>
  <w:num w:numId="5" w16cid:durableId="92854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F2"/>
    <w:rsid w:val="000136C3"/>
    <w:rsid w:val="000A52B3"/>
    <w:rsid w:val="0013284A"/>
    <w:rsid w:val="00140FC6"/>
    <w:rsid w:val="00145A82"/>
    <w:rsid w:val="001A63E3"/>
    <w:rsid w:val="001A6CE9"/>
    <w:rsid w:val="00262208"/>
    <w:rsid w:val="00343D58"/>
    <w:rsid w:val="00396512"/>
    <w:rsid w:val="004056F2"/>
    <w:rsid w:val="00440937"/>
    <w:rsid w:val="004B2E2C"/>
    <w:rsid w:val="006A266E"/>
    <w:rsid w:val="006F4BE6"/>
    <w:rsid w:val="007C7A04"/>
    <w:rsid w:val="008C0DE3"/>
    <w:rsid w:val="0093277F"/>
    <w:rsid w:val="009D7B5A"/>
    <w:rsid w:val="009F40C6"/>
    <w:rsid w:val="00A45CD9"/>
    <w:rsid w:val="00B1025D"/>
    <w:rsid w:val="00BD6DBF"/>
    <w:rsid w:val="00C511A0"/>
    <w:rsid w:val="00D45645"/>
    <w:rsid w:val="00DC2AF8"/>
    <w:rsid w:val="00DD3CF2"/>
    <w:rsid w:val="00E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99EB6"/>
  <w15:chartTrackingRefBased/>
  <w15:docId w15:val="{6ABE756F-3120-4398-8F45-2DBA5C8A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36EED5D1354F0BA4EE056C0BB2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A269B-CD9B-4347-8EBD-43C35FF63DD0}"/>
      </w:docPartPr>
      <w:docPartBody>
        <w:p w:rsidR="00AB44E0" w:rsidRDefault="00AB44E0">
          <w:pPr>
            <w:pStyle w:val="0136EED5D1354F0BA4EE056C0BB217C5"/>
          </w:pPr>
          <w:r>
            <w:t>[Street Address]</w:t>
          </w:r>
        </w:p>
      </w:docPartBody>
    </w:docPart>
    <w:docPart>
      <w:docPartPr>
        <w:name w:val="10D42B0D6208402DB2A9E1B1D75A4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8CEE5-D35D-41D2-9747-56CB9B60BAE8}"/>
      </w:docPartPr>
      <w:docPartBody>
        <w:p w:rsidR="00AB44E0" w:rsidRDefault="00AB44E0">
          <w:pPr>
            <w:pStyle w:val="10D42B0D6208402DB2A9E1B1D75A46D3"/>
          </w:pPr>
          <w:r>
            <w:t>[City, ST ZIP Code]</w:t>
          </w:r>
        </w:p>
      </w:docPartBody>
    </w:docPart>
    <w:docPart>
      <w:docPartPr>
        <w:name w:val="B0532F5C795A4627AE81C99E34EDF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95537-691B-4819-9511-343EFB03F26A}"/>
      </w:docPartPr>
      <w:docPartBody>
        <w:p w:rsidR="00AB44E0" w:rsidRDefault="00AB44E0">
          <w:pPr>
            <w:pStyle w:val="B0532F5C795A4627AE81C99E34EDF061"/>
          </w:pPr>
          <w:r>
            <w:t>[Telephone]</w:t>
          </w:r>
        </w:p>
      </w:docPartBody>
    </w:docPart>
    <w:docPart>
      <w:docPartPr>
        <w:name w:val="6FA1643EC55E46D78A32677D44F98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C142F-6E65-4F92-9F74-80F58F88DAA6}"/>
      </w:docPartPr>
      <w:docPartBody>
        <w:p w:rsidR="00AB44E0" w:rsidRDefault="00AB44E0">
          <w:pPr>
            <w:pStyle w:val="6FA1643EC55E46D78A32677D44F98DCA"/>
          </w:pPr>
          <w:r>
            <w:t>[Website]</w:t>
          </w:r>
        </w:p>
      </w:docPartBody>
    </w:docPart>
    <w:docPart>
      <w:docPartPr>
        <w:name w:val="C4BD06BD4C4B4AEA8C4213E48578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B6E03-70F9-4A6A-B615-A4DB0D36A54E}"/>
      </w:docPartPr>
      <w:docPartBody>
        <w:p w:rsidR="00AB44E0" w:rsidRDefault="00AB44E0">
          <w:pPr>
            <w:pStyle w:val="C4BD06BD4C4B4AEA8C4213E485780C00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C793675ACAA4CB5AD7F9BF7F4642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D95A-7293-4150-8678-0691A00EA535}"/>
      </w:docPartPr>
      <w:docPartBody>
        <w:p w:rsidR="00AB44E0" w:rsidRDefault="00AB44E0">
          <w:pPr>
            <w:pStyle w:val="EC793675ACAA4CB5AD7F9BF7F4642AE6"/>
          </w:pPr>
          <w:r>
            <w:t>[Your Name]</w:t>
          </w:r>
        </w:p>
      </w:docPartBody>
    </w:docPart>
    <w:docPart>
      <w:docPartPr>
        <w:name w:val="E702D975707842C8B5668E35F7A08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6C872-26B2-4889-90CF-600CCD29639B}"/>
      </w:docPartPr>
      <w:docPartBody>
        <w:p w:rsidR="00AB44E0" w:rsidRDefault="00AB44E0">
          <w:pPr>
            <w:pStyle w:val="E702D975707842C8B5668E35F7A085C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D55A03C1BD426189BF28D5C803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4ED7-ACC6-4409-8176-A1916E72FB9E}"/>
      </w:docPartPr>
      <w:docPartBody>
        <w:p w:rsidR="00AB44E0" w:rsidRDefault="00340343" w:rsidP="00340343">
          <w:pPr>
            <w:pStyle w:val="7DD55A03C1BD426189BF28D5C8038C3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6463ADB4A7475DABE461EC9254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A673C-114B-4644-9242-DA743F9CDE47}"/>
      </w:docPartPr>
      <w:docPartBody>
        <w:p w:rsidR="00AB44E0" w:rsidRDefault="00340343" w:rsidP="00340343">
          <w:pPr>
            <w:pStyle w:val="F86463ADB4A7475DABE461EC9254DF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BCFD1A1DEF48119FF182CDB2DDC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141E-1465-47CD-897E-2428EE166CE9}"/>
      </w:docPartPr>
      <w:docPartBody>
        <w:p w:rsidR="00A44B86" w:rsidRDefault="00393180" w:rsidP="00393180">
          <w:pPr>
            <w:pStyle w:val="1ABCFD1A1DEF48119FF182CDB2DDC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1A019DB0B3430FB5D635D88A2A0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27AA9-E836-4F8B-B168-5372A2A62EAC}"/>
      </w:docPartPr>
      <w:docPartBody>
        <w:p w:rsidR="00A44B86" w:rsidRDefault="00393180" w:rsidP="00393180">
          <w:pPr>
            <w:pStyle w:val="891A019DB0B3430FB5D635D88A2A07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3"/>
    <w:rsid w:val="000D5ACB"/>
    <w:rsid w:val="002649F1"/>
    <w:rsid w:val="00340343"/>
    <w:rsid w:val="00343D58"/>
    <w:rsid w:val="00393180"/>
    <w:rsid w:val="00A44B86"/>
    <w:rsid w:val="00AA3DA4"/>
    <w:rsid w:val="00A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6EED5D1354F0BA4EE056C0BB217C5">
    <w:name w:val="0136EED5D1354F0BA4EE056C0BB217C5"/>
  </w:style>
  <w:style w:type="paragraph" w:customStyle="1" w:styleId="10D42B0D6208402DB2A9E1B1D75A46D3">
    <w:name w:val="10D42B0D6208402DB2A9E1B1D75A46D3"/>
  </w:style>
  <w:style w:type="paragraph" w:customStyle="1" w:styleId="B0532F5C795A4627AE81C99E34EDF061">
    <w:name w:val="B0532F5C795A4627AE81C99E34EDF061"/>
  </w:style>
  <w:style w:type="paragraph" w:customStyle="1" w:styleId="6FA1643EC55E46D78A32677D44F98DCA">
    <w:name w:val="6FA1643EC55E46D78A32677D44F98DC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C4BD06BD4C4B4AEA8C4213E485780C00">
    <w:name w:val="C4BD06BD4C4B4AEA8C4213E485780C00"/>
  </w:style>
  <w:style w:type="paragraph" w:customStyle="1" w:styleId="EC793675ACAA4CB5AD7F9BF7F4642AE6">
    <w:name w:val="EC793675ACAA4CB5AD7F9BF7F4642AE6"/>
  </w:style>
  <w:style w:type="character" w:styleId="PlaceholderText">
    <w:name w:val="Placeholder Text"/>
    <w:basedOn w:val="DefaultParagraphFont"/>
    <w:uiPriority w:val="99"/>
    <w:semiHidden/>
    <w:rsid w:val="00393180"/>
    <w:rPr>
      <w:color w:val="808080"/>
    </w:rPr>
  </w:style>
  <w:style w:type="paragraph" w:customStyle="1" w:styleId="E702D975707842C8B5668E35F7A085C8">
    <w:name w:val="E702D975707842C8B5668E35F7A085C8"/>
  </w:style>
  <w:style w:type="paragraph" w:customStyle="1" w:styleId="7DD55A03C1BD426189BF28D5C8038C3B">
    <w:name w:val="7DD55A03C1BD426189BF28D5C8038C3B"/>
    <w:rsid w:val="00340343"/>
  </w:style>
  <w:style w:type="paragraph" w:customStyle="1" w:styleId="F86463ADB4A7475DABE461EC9254DF9E">
    <w:name w:val="F86463ADB4A7475DABE461EC9254DF9E"/>
    <w:rsid w:val="00340343"/>
  </w:style>
  <w:style w:type="paragraph" w:customStyle="1" w:styleId="1ABCFD1A1DEF48119FF182CDB2DDC128">
    <w:name w:val="1ABCFD1A1DEF48119FF182CDB2DDC128"/>
    <w:rsid w:val="00393180"/>
  </w:style>
  <w:style w:type="paragraph" w:customStyle="1" w:styleId="891A019DB0B3430FB5D635D88A2A078C">
    <w:name w:val="891A019DB0B3430FB5D635D88A2A078C"/>
    <w:rsid w:val="00393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Calvary Forte Limited,
 Awka North LGA
Anambra State</CompanyAddress>
  <CompanyPhone>+234-903-557-0702</CompanyPhone>
  <CompanyFax/>
  <CompanyEmail>chinakamanuel@gmail.com 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1963</TotalTime>
  <Pages>3</Pages>
  <Words>276</Words>
  <Characters>1704</Characters>
  <Application>Microsoft Office Word</Application>
  <DocSecurity>0</DocSecurity>
  <Lines>89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CHINAKA TOCHUKWU EMMANUEL</dc:creator>
  <cp:keywords>Github:@chinaka-manuel</cp:keywords>
  <cp:lastModifiedBy>TK</cp:lastModifiedBy>
  <cp:revision>8</cp:revision>
  <cp:lastPrinted>2023-10-26T12:31:00Z</cp:lastPrinted>
  <dcterms:created xsi:type="dcterms:W3CDTF">2023-07-12T21:19:00Z</dcterms:created>
  <dcterms:modified xsi:type="dcterms:W3CDTF">2024-07-05T04:28:00Z</dcterms:modified>
  <cp:category>Zip code: 420102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GrammarlyDocumentId">
    <vt:lpwstr>6dbf1a05-e0ff-4073-9e65-a9446629a8ec</vt:lpwstr>
  </property>
</Properties>
</file>